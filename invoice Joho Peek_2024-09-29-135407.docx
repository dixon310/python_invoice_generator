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Joho Peek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879546132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828"/>
        <w:gridCol w:w="6077"/>
        <w:gridCol w:w="2173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