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236D17D" w:rsidR="001A4A7E" w:rsidRDefault="0012440C" w:rsidP="001A4A7E">
      <w:pPr>
        <w:pStyle w:val="Title"/>
      </w:pPr>
      <w:r>
        <w:t xml:space="preserve">Quote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 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 </w:t>
      </w:r>
    </w:p>
    <w:p w14:paraId="46945B6B" w14:textId="747854E1" w:rsidR="007B74E1" w:rsidRPr="001A4A7E" w:rsidRDefault="007B74E1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/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06"/>
        <w:gridCol w:w="6097"/>
        <w:gridCol w:w="2176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1A6C" w14:textId="77777777" w:rsidR="00F8411A" w:rsidRDefault="00F8411A" w:rsidP="00DA124E">
      <w:r>
        <w:separator/>
      </w:r>
    </w:p>
  </w:endnote>
  <w:endnote w:type="continuationSeparator" w:id="0">
    <w:p w14:paraId="0CBEE8C4" w14:textId="77777777" w:rsidR="00F8411A" w:rsidRDefault="00F8411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C3002" w14:textId="77777777" w:rsidR="00F8411A" w:rsidRDefault="00F8411A" w:rsidP="00DA124E">
      <w:r>
        <w:separator/>
      </w:r>
    </w:p>
  </w:footnote>
  <w:footnote w:type="continuationSeparator" w:id="0">
    <w:p w14:paraId="01F5D98E" w14:textId="77777777" w:rsidR="00F8411A" w:rsidRDefault="00F8411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2440C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3C40"/>
    <w:rsid w:val="005E4E1E"/>
    <w:rsid w:val="006350A1"/>
    <w:rsid w:val="00697198"/>
    <w:rsid w:val="006B4F86"/>
    <w:rsid w:val="006C1D33"/>
    <w:rsid w:val="006D3592"/>
    <w:rsid w:val="00767D7F"/>
    <w:rsid w:val="00793031"/>
    <w:rsid w:val="007A2DFF"/>
    <w:rsid w:val="007B74E1"/>
    <w:rsid w:val="007F7881"/>
    <w:rsid w:val="00846FB5"/>
    <w:rsid w:val="00865239"/>
    <w:rsid w:val="008806B3"/>
    <w:rsid w:val="008F745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266DC"/>
    <w:rsid w:val="00C45A38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3FA0"/>
    <w:rsid w:val="00E5044B"/>
    <w:rsid w:val="00E61B2E"/>
    <w:rsid w:val="00E62EA0"/>
    <w:rsid w:val="00E70B6C"/>
    <w:rsid w:val="00E87249"/>
    <w:rsid w:val="00EB59E9"/>
    <w:rsid w:val="00EC23BD"/>
    <w:rsid w:val="00F33254"/>
    <w:rsid w:val="00F50FF4"/>
    <w:rsid w:val="00F53936"/>
    <w:rsid w:val="00F734DA"/>
    <w:rsid w:val="00F8411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219F9"/>
    <w:rsid w:val="007931FB"/>
    <w:rsid w:val="008529F1"/>
    <w:rsid w:val="0087499A"/>
    <w:rsid w:val="00C266DC"/>
    <w:rsid w:val="00C45A3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2814</TotalTime>
  <Pages>1</Pages>
  <Words>51</Words>
  <Characters>254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Dixon Chiu</cp:lastModifiedBy>
  <cp:revision>12</cp:revision>
  <dcterms:created xsi:type="dcterms:W3CDTF">2022-10-08T09:21:00Z</dcterms:created>
  <dcterms:modified xsi:type="dcterms:W3CDTF">2024-10-05T03:14:00Z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45c736865d8a71036ef413293bca24c58740153c689f933e9e91ad285ddf8ca1</vt:lpwstr>
  </property>
</Properties>
</file>