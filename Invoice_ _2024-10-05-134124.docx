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26F70" w14:textId="2236D17D" w:rsidR="001A4A7E" w:rsidRDefault="0012440C" w:rsidP="001A4A7E">
      <w:pPr>
        <w:pStyle w:val="Title"/>
      </w:pPr>
      <w:proofErr w:type="gramStart"/>
      <w:r>
        <w:t xml:space="preserve">Invoice</w:t>
      </w:r>
    </w:p>
    <w:p w14:paraId="29EFECD6" w14:textId="0EA9C879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proofErr w:type="gramStart"/>
      <w:r w:rsidR="005E4E1E">
        <w:rPr>
          <w:rFonts w:ascii="Adobe Gothic Std B" w:eastAsia="Adobe Gothic Std B" w:hAnsi="Adobe Gothic Std B"/>
        </w:rPr>
        <w:t xml:space="preserve"> </w:t>
      </w:r>
    </w:p>
    <w:p w14:paraId="2A660C15" w14:textId="3DE12AEC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/>
      </w:r>
      <w:r>
        <w:rPr>
          <w:rFonts w:ascii="Adobe Gothic Std B" w:eastAsia="Adobe Gothic Std B" w:hAnsi="Adobe Gothic Std B"/>
        </w:rPr>
        <w:t xml:space="preserve"> </w:t>
      </w:r>
    </w:p>
    <w:p w14:paraId="46945B6B" w14:textId="747854E1" w:rsidR="007B74E1" w:rsidRPr="001A4A7E" w:rsidRDefault="007B74E1" w:rsidP="001A4A7E">
      <w:pPr>
        <w:jc w:val="right"/>
        <w:rPr>
          <w:rFonts w:ascii="Adobe Gothic Std B" w:eastAsia="Adobe Gothic Std B" w:hAnsi="Adobe Gothic Std B"/>
        </w:rPr>
      </w:pPr>
      <w:proofErr w:type="gramStart"/>
      <w:r>
        <w:rPr>
          <w:rFonts w:ascii="Adobe Gothic Std B" w:eastAsia="Adobe Gothic Std B" w:hAnsi="Adobe Gothic Std B"/>
        </w:rPr>
        <w:t xml:space="preserve"/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65"/>
        <w:gridCol w:w="5556"/>
        <w:gridCol w:w="1635"/>
        <w:gridCol w:w="1624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Street art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1.0</w:t>
            </w:r>
          </w:p>
        </w:tc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1.0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10.0%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1.1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headerReference w:type="first" r:id="rId8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0F9CB4" w14:textId="77777777" w:rsidR="007E5793" w:rsidRDefault="007E5793" w:rsidP="00DA124E">
      <w:r>
        <w:separator/>
      </w:r>
    </w:p>
  </w:endnote>
  <w:endnote w:type="continuationSeparator" w:id="0">
    <w:p w14:paraId="735BD97F" w14:textId="77777777" w:rsidR="007E5793" w:rsidRDefault="007E5793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0D3AEE" w14:textId="77777777" w:rsidR="007E5793" w:rsidRDefault="007E5793" w:rsidP="00DA124E">
      <w:r>
        <w:separator/>
      </w:r>
    </w:p>
  </w:footnote>
  <w:footnote w:type="continuationSeparator" w:id="0">
    <w:p w14:paraId="12D19CAE" w14:textId="77777777" w:rsidR="007E5793" w:rsidRDefault="007E5793" w:rsidP="00DA12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C7F5AA" w14:textId="7617820D" w:rsidR="00637A6E" w:rsidRDefault="00637A6E">
    <w:pPr>
      <w:pStyle w:val="Header"/>
    </w:pPr>
    <w:r>
      <w:rPr>
        <w:noProof/>
      </w:rPr>
      <w:drawing>
        <wp:inline distT="0" distB="0" distL="0" distR="0" wp14:anchorId="7EE522F5" wp14:editId="63A560C6">
          <wp:extent cx="738612" cy="923925"/>
          <wp:effectExtent l="0" t="0" r="4445" b="0"/>
          <wp:docPr id="43713281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7132813" name="Picture 43713281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6275" cy="9335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2440C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3C40"/>
    <w:rsid w:val="005E4E1E"/>
    <w:rsid w:val="006350A1"/>
    <w:rsid w:val="00637A6E"/>
    <w:rsid w:val="00697198"/>
    <w:rsid w:val="006B4F86"/>
    <w:rsid w:val="006C1D33"/>
    <w:rsid w:val="006D3592"/>
    <w:rsid w:val="00767D7F"/>
    <w:rsid w:val="00793031"/>
    <w:rsid w:val="007A2DFF"/>
    <w:rsid w:val="007B74E1"/>
    <w:rsid w:val="007E5793"/>
    <w:rsid w:val="007F7881"/>
    <w:rsid w:val="00846FB5"/>
    <w:rsid w:val="00865239"/>
    <w:rsid w:val="008806B3"/>
    <w:rsid w:val="008F745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266DC"/>
    <w:rsid w:val="00C45A38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43FA0"/>
    <w:rsid w:val="00E5044B"/>
    <w:rsid w:val="00E61B2E"/>
    <w:rsid w:val="00E62EA0"/>
    <w:rsid w:val="00E70B6C"/>
    <w:rsid w:val="00E87249"/>
    <w:rsid w:val="00EB59E9"/>
    <w:rsid w:val="00EC23BD"/>
    <w:rsid w:val="00F33254"/>
    <w:rsid w:val="00F50FF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7219F9"/>
    <w:rsid w:val="007931FB"/>
    <w:rsid w:val="007A7035"/>
    <w:rsid w:val="0087499A"/>
    <w:rsid w:val="00C266DC"/>
    <w:rsid w:val="00C45A38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2838</TotalTime>
  <Pages>1</Pages>
  <Words>46</Words>
  <Characters>222</Characters>
  <Application>Microsoft Office Word</Application>
  <DocSecurity>0</DocSecurity>
  <Lines>38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Dixon Chiu</cp:lastModifiedBy>
  <cp:revision>13</cp:revision>
  <dcterms:created xsi:type="dcterms:W3CDTF">2022-10-08T09:21:00Z</dcterms:created>
  <dcterms:modified xsi:type="dcterms:W3CDTF">2024-10-05T03:39:00Z</dcterms:modified>
  <cp:category/>
  <cp:version/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45c736865d8a71036ef413293bca24c58740153c689f933e9e91ad285ddf8ca1</vt:lpwstr>
  </property>
</Properties>
</file>